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hAnsi="等线"/>
          <w:b/>
          <w:color w:val="5B9BD5" w:themeColor="accent1"/>
        </w:rPr>
        <w:id w:val="1092282426"/>
        <w:docPartObj>
          <w:docPartGallery w:val="Cover Pages"/>
          <w:docPartUnique/>
        </w:docPartObj>
      </w:sdtPr>
      <w:sdtContent>
        <w:p w:rsidR="000D2F83" w:rsidRDefault="000D2F83">
          <w:pPr>
            <w:widowControl/>
            <w:jc w:val="left"/>
            <w:rPr>
              <w:rFonts w:hAnsi="等线"/>
              <w:color w:val="5B9BD5" w:themeColor="accent1"/>
            </w:rPr>
          </w:pPr>
          <w:r w:rsidRPr="000D2F83">
            <w:rPr>
              <w:rFonts w:hAnsi="等线"/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组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矩形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OCR A Extended" w:eastAsiaTheme="majorEastAsia" w:hAnsi="OCR A Extended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标题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0D2F83" w:rsidRPr="000D2F83" w:rsidRDefault="000D2F83">
                                      <w:pPr>
                                        <w:pStyle w:val="af6"/>
                                        <w:spacing w:after="120"/>
                                        <w:rPr>
                                          <w:rFonts w:ascii="OCR A Extended" w:eastAsiaTheme="majorEastAsia" w:hAnsi="OCR A Extended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0D2F83">
                                        <w:rPr>
                                          <w:rFonts w:ascii="OCR A Extended" w:eastAsiaTheme="majorEastAsia" w:hAnsi="OCR A Extended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Light Up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OCR A Extended" w:hAnsi="OCR A Extended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副标题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0D2F83" w:rsidRPr="000D2F83" w:rsidRDefault="000D2F83">
                                      <w:pPr>
                                        <w:pStyle w:val="af6"/>
                                        <w:rPr>
                                          <w:rFonts w:ascii="OCR A Extended" w:hAnsi="OCR A Extended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OCR A Extended" w:hAnsi="OCR A Extended"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——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矩形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文本框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作者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0D2F83" w:rsidRDefault="000D2F83">
                                      <w:pPr>
                                        <w:pStyle w:val="af6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M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C&amp;Game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Flower</w:t>
                                      </w:r>
                                    </w:p>
                                  </w:sdtContent>
                                </w:sdt>
                                <w:p w:rsidR="000D2F83" w:rsidRDefault="000D2F83">
                                  <w:pPr>
                                    <w:pStyle w:val="af6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公司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">
                    <v:rect id="矩形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="OCR A Extended" w:eastAsiaTheme="majorEastAsia" w:hAnsi="OCR A Extended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标题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0D2F83" w:rsidRPr="000D2F83" w:rsidRDefault="000D2F83">
                                <w:pPr>
                                  <w:pStyle w:val="af6"/>
                                  <w:spacing w:after="120"/>
                                  <w:rPr>
                                    <w:rFonts w:ascii="OCR A Extended" w:eastAsiaTheme="majorEastAsia" w:hAnsi="OCR A Extended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 w:rsidRPr="000D2F83">
                                  <w:rPr>
                                    <w:rFonts w:ascii="OCR A Extended" w:eastAsiaTheme="majorEastAsia" w:hAnsi="OCR A Extended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Light Up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OCR A Extended" w:hAnsi="OCR A Extended"/>
                                <w:color w:val="FFFFFF" w:themeColor="background1"/>
                                <w:sz w:val="28"/>
                                <w:szCs w:val="28"/>
                              </w:rPr>
                              <w:alias w:val="副标题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0D2F83" w:rsidRPr="000D2F83" w:rsidRDefault="000D2F83">
                                <w:pPr>
                                  <w:pStyle w:val="af6"/>
                                  <w:rPr>
                                    <w:rFonts w:ascii="OCR A Extended" w:hAnsi="OCR A Extended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OCR A Extended" w:hAnsi="OCR A Extended"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——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矩形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作者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0D2F83" w:rsidRDefault="000D2F83">
                                <w:pPr>
                                  <w:pStyle w:val="af6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M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C&amp;Game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Flower</w:t>
                                </w:r>
                              </w:p>
                            </w:sdtContent>
                          </w:sdt>
                          <w:p w:rsidR="000D2F83" w:rsidRDefault="000D2F83">
                            <w:pPr>
                              <w:pStyle w:val="af6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公司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rFonts w:hAnsi="等线"/>
              <w:b/>
              <w:color w:val="5B9BD5" w:themeColor="accent1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5A2ACF" w:rsidRPr="00387B80" w:rsidRDefault="0010184E" w:rsidP="00CC2688">
      <w:pPr>
        <w:pStyle w:val="a3"/>
        <w:spacing w:before="326" w:after="652"/>
        <w:rPr>
          <w:rFonts w:hAnsi="等线"/>
          <w:sz w:val="44"/>
        </w:rPr>
      </w:pPr>
      <w:r w:rsidRPr="00387B80">
        <w:rPr>
          <w:rFonts w:hAnsi="等线" w:hint="eastAsia"/>
        </w:rPr>
        <w:lastRenderedPageBreak/>
        <w:t>目     录</w:t>
      </w:r>
    </w:p>
    <w:p w:rsidR="00D2723D" w:rsidRDefault="00875F52">
      <w:pPr>
        <w:pStyle w:val="11"/>
        <w:tabs>
          <w:tab w:val="right" w:leader="dot" w:pos="973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387B80">
        <w:rPr>
          <w:rFonts w:hAnsi="等线"/>
          <w:b w:val="0"/>
          <w:bCs w:val="0"/>
          <w:caps w:val="0"/>
          <w:szCs w:val="20"/>
        </w:rPr>
        <w:fldChar w:fldCharType="begin"/>
      </w:r>
      <w:r w:rsidRPr="00387B80">
        <w:rPr>
          <w:rFonts w:hAnsi="等线"/>
          <w:b w:val="0"/>
          <w:bCs w:val="0"/>
          <w:caps w:val="0"/>
          <w:szCs w:val="20"/>
        </w:rPr>
        <w:instrText xml:space="preserve"> TOC \o "1-4" \h \z \u </w:instrText>
      </w:r>
      <w:r w:rsidRPr="00387B80">
        <w:rPr>
          <w:rFonts w:hAnsi="等线"/>
          <w:b w:val="0"/>
          <w:bCs w:val="0"/>
          <w:caps w:val="0"/>
          <w:szCs w:val="20"/>
        </w:rPr>
        <w:fldChar w:fldCharType="separate"/>
      </w:r>
      <w:hyperlink w:anchor="_Toc516168216" w:history="1">
        <w:r w:rsidR="00D2723D" w:rsidRPr="00DD2980">
          <w:rPr>
            <w:rStyle w:val="aa"/>
            <w:noProof/>
          </w:rPr>
          <w:t>1 原型参考</w:t>
        </w:r>
        <w:r w:rsidR="00D2723D">
          <w:rPr>
            <w:noProof/>
            <w:webHidden/>
          </w:rPr>
          <w:tab/>
        </w:r>
        <w:r w:rsidR="00D2723D">
          <w:rPr>
            <w:noProof/>
            <w:webHidden/>
          </w:rPr>
          <w:fldChar w:fldCharType="begin"/>
        </w:r>
        <w:r w:rsidR="00D2723D">
          <w:rPr>
            <w:noProof/>
            <w:webHidden/>
          </w:rPr>
          <w:instrText xml:space="preserve"> PAGEREF _Toc516168216 \h </w:instrText>
        </w:r>
        <w:r w:rsidR="00D2723D">
          <w:rPr>
            <w:noProof/>
            <w:webHidden/>
          </w:rPr>
        </w:r>
        <w:r w:rsidR="00D2723D">
          <w:rPr>
            <w:noProof/>
            <w:webHidden/>
          </w:rPr>
          <w:fldChar w:fldCharType="separate"/>
        </w:r>
        <w:r w:rsidR="00D2723D">
          <w:rPr>
            <w:noProof/>
            <w:webHidden/>
          </w:rPr>
          <w:t>1</w:t>
        </w:r>
        <w:r w:rsidR="00D2723D">
          <w:rPr>
            <w:noProof/>
            <w:webHidden/>
          </w:rPr>
          <w:fldChar w:fldCharType="end"/>
        </w:r>
      </w:hyperlink>
    </w:p>
    <w:p w:rsidR="00D2723D" w:rsidRDefault="00D2723D">
      <w:pPr>
        <w:pStyle w:val="2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16168217" w:history="1">
        <w:r w:rsidRPr="00DD2980">
          <w:rPr>
            <w:rStyle w:val="aa"/>
            <w:noProof/>
          </w:rPr>
          <w:t>1.1 玩法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_Toc516168217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2723D" w:rsidRDefault="00D2723D">
      <w:pPr>
        <w:pStyle w:val="2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16168218" w:history="1">
        <w:r w:rsidRPr="00DD2980">
          <w:rPr>
            <w:rStyle w:val="aa"/>
            <w:noProof/>
          </w:rPr>
          <w:t>1.2 游戏结构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_Toc516168218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2723D" w:rsidRDefault="00D2723D">
      <w:pPr>
        <w:pStyle w:val="2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16168219" w:history="1">
        <w:r w:rsidRPr="00DD2980">
          <w:rPr>
            <w:rStyle w:val="aa"/>
            <w:noProof/>
          </w:rPr>
          <w:t>1.3 原型界面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_Toc516168219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2723D" w:rsidRDefault="00D2723D">
      <w:pPr>
        <w:pStyle w:val="11"/>
        <w:tabs>
          <w:tab w:val="right" w:leader="dot" w:pos="973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16168220" w:history="1">
        <w:r w:rsidRPr="00DD2980">
          <w:rPr>
            <w:rStyle w:val="aa"/>
            <w:noProof/>
          </w:rPr>
          <w:t>2 逻辑概述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_Toc516168220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2723D" w:rsidRDefault="00D2723D">
      <w:pPr>
        <w:pStyle w:val="2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16168221" w:history="1">
        <w:r w:rsidRPr="00DD2980">
          <w:rPr>
            <w:rStyle w:val="aa"/>
            <w:noProof/>
          </w:rPr>
          <w:t>2.1 关卡要素设计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_Toc516168221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2723D" w:rsidRDefault="00D2723D">
      <w:pPr>
        <w:pStyle w:val="11"/>
        <w:tabs>
          <w:tab w:val="right" w:leader="dot" w:pos="973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16168222" w:history="1">
        <w:r w:rsidRPr="00DD2980">
          <w:rPr>
            <w:rStyle w:val="aa"/>
            <w:noProof/>
          </w:rPr>
          <w:t>3 表现设计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_Toc516168222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2723D" w:rsidRDefault="00D2723D">
      <w:pPr>
        <w:pStyle w:val="2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16168223" w:history="1">
        <w:r w:rsidRPr="00DD2980">
          <w:rPr>
            <w:rStyle w:val="aa"/>
            <w:noProof/>
          </w:rPr>
          <w:t>3.1 字体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_Toc516168223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2723D" w:rsidRDefault="00D2723D">
      <w:pPr>
        <w:pStyle w:val="11"/>
        <w:tabs>
          <w:tab w:val="right" w:leader="dot" w:pos="973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16168224" w:history="1">
        <w:r w:rsidRPr="00DD2980">
          <w:rPr>
            <w:rStyle w:val="aa"/>
            <w:noProof/>
            <w:highlight w:val="lightGray"/>
          </w:rPr>
          <w:t>附录一 Wayout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_Toc516168224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11953" w:rsidRPr="00387B80" w:rsidRDefault="00875F52" w:rsidP="00CC2688">
      <w:pPr>
        <w:pStyle w:val="11"/>
        <w:tabs>
          <w:tab w:val="right" w:leader="dot" w:pos="9061"/>
        </w:tabs>
        <w:jc w:val="center"/>
        <w:rPr>
          <w:rFonts w:hAnsi="等线"/>
        </w:rPr>
        <w:sectPr w:rsidR="00111953" w:rsidRPr="00387B80" w:rsidSect="00387B80">
          <w:pgSz w:w="11906" w:h="16838"/>
          <w:pgMar w:top="1440" w:right="1080" w:bottom="1440" w:left="1080" w:header="851" w:footer="992" w:gutter="0"/>
          <w:pgNumType w:start="0"/>
          <w:cols w:space="425"/>
          <w:titlePg/>
          <w:docGrid w:type="lines" w:linePitch="326"/>
        </w:sectPr>
      </w:pPr>
      <w:r w:rsidRPr="00387B80">
        <w:rPr>
          <w:rFonts w:hAnsi="等线"/>
          <w:b w:val="0"/>
          <w:bCs w:val="0"/>
          <w:caps w:val="0"/>
          <w:szCs w:val="20"/>
        </w:rPr>
        <w:fldChar w:fldCharType="end"/>
      </w:r>
      <w:r w:rsidR="0010184E" w:rsidRPr="00387B80">
        <w:rPr>
          <w:rFonts w:hAnsi="等线" w:hint="eastAsia"/>
        </w:rPr>
        <w:t xml:space="preserve"> </w:t>
      </w:r>
    </w:p>
    <w:p w:rsidR="000A07EA" w:rsidRDefault="000D2F83" w:rsidP="000D2F83">
      <w:pPr>
        <w:pStyle w:val="10"/>
      </w:pPr>
      <w:bookmarkStart w:id="1" w:name="_Toc516168216"/>
      <w:r>
        <w:rPr>
          <w:rFonts w:hint="eastAsia"/>
        </w:rPr>
        <w:lastRenderedPageBreak/>
        <w:t>原型参考</w:t>
      </w:r>
      <w:bookmarkEnd w:id="1"/>
    </w:p>
    <w:p w:rsidR="000D2F83" w:rsidRDefault="000D2F83" w:rsidP="000D2F83">
      <w:pPr>
        <w:pStyle w:val="20"/>
      </w:pPr>
      <w:bookmarkStart w:id="2" w:name="_Toc516168217"/>
      <w:r>
        <w:rPr>
          <w:rFonts w:hint="eastAsia"/>
        </w:rPr>
        <w:t>玩法</w:t>
      </w:r>
      <w:bookmarkEnd w:id="2"/>
    </w:p>
    <w:p w:rsidR="000D2F83" w:rsidRDefault="000D2F83" w:rsidP="000D2F83">
      <w:r w:rsidRPr="000D2F83">
        <w:rPr>
          <w:rFonts w:hint="eastAsia"/>
        </w:rPr>
        <w:t>一种二进制式</w:t>
      </w:r>
      <w:proofErr w:type="gramStart"/>
      <w:r w:rsidRPr="000D2F83">
        <w:rPr>
          <w:rFonts w:hint="eastAsia"/>
        </w:rPr>
        <w:t>逻辑解迷游戏</w:t>
      </w:r>
      <w:proofErr w:type="gramEnd"/>
      <w:r>
        <w:rPr>
          <w:rFonts w:hint="eastAsia"/>
        </w:rPr>
        <w:t>。</w:t>
      </w:r>
    </w:p>
    <w:p w:rsidR="000D2F83" w:rsidRDefault="000D2F83" w:rsidP="000D2F83">
      <w:r>
        <w:rPr>
          <w:rFonts w:hint="eastAsia"/>
        </w:rPr>
        <w:t>游戏者在一个由黑白方块组成的矩阵中进行游戏，矩阵中的方块由两种状态：黑、白。当游戏者点击某个方块时，该方块四周的方块会改变状态。最后游戏者需要将所有的方块变成同一种颜色视为获胜。</w:t>
      </w:r>
    </w:p>
    <w:p w:rsidR="00B645B5" w:rsidRPr="00B645B5" w:rsidRDefault="00CE3376" w:rsidP="00B645B5">
      <w:pPr>
        <w:pStyle w:val="20"/>
        <w:rPr>
          <w:rFonts w:hint="eastAsia"/>
        </w:rPr>
      </w:pPr>
      <w:bookmarkStart w:id="3" w:name="_Toc516168218"/>
      <w:r>
        <w:rPr>
          <w:rFonts w:hint="eastAsia"/>
        </w:rPr>
        <w:t>游戏结构</w:t>
      </w:r>
      <w:bookmarkEnd w:id="3"/>
    </w:p>
    <w:p w:rsidR="00CE3376" w:rsidRDefault="00CE3376" w:rsidP="00CE3376">
      <w:r>
        <w:object w:dxaOrig="19380" w:dyaOrig="14941">
          <v:shape id="_x0000_i1037" type="#_x0000_t75" style="width:484.3pt;height:373.6pt" o:ole="">
            <v:imagedata r:id="rId9" o:title=""/>
          </v:shape>
          <o:OLEObject Type="Embed" ProgID="Visio.Drawing.15" ShapeID="_x0000_i1037" DrawAspect="Content" ObjectID="_1589910059" r:id="rId10"/>
        </w:object>
      </w:r>
    </w:p>
    <w:p w:rsidR="00B645B5" w:rsidRDefault="00B645B5" w:rsidP="00B645B5">
      <w:pPr>
        <w:pStyle w:val="20"/>
      </w:pPr>
      <w:bookmarkStart w:id="4" w:name="_Toc516168219"/>
      <w:r>
        <w:rPr>
          <w:rFonts w:hint="eastAsia"/>
        </w:rPr>
        <w:lastRenderedPageBreak/>
        <w:t>原型界面</w:t>
      </w:r>
      <w:bookmarkEnd w:id="4"/>
    </w:p>
    <w:p w:rsidR="00B645B5" w:rsidRPr="00B645B5" w:rsidRDefault="00B645B5" w:rsidP="00B645B5">
      <w:pPr>
        <w:rPr>
          <w:rFonts w:hint="eastAsia"/>
        </w:rPr>
      </w:pPr>
      <w:r>
        <w:object w:dxaOrig="27833" w:dyaOrig="9173">
          <v:shape id="_x0000_i1038" type="#_x0000_t75" style="width:487pt;height:160.3pt" o:ole="">
            <v:imagedata r:id="rId11" o:title=""/>
          </v:shape>
          <o:OLEObject Type="Embed" ProgID="Visio.Drawing.15" ShapeID="_x0000_i1038" DrawAspect="Content" ObjectID="_1589910060" r:id="rId12"/>
        </w:object>
      </w:r>
    </w:p>
    <w:p w:rsidR="00CE3376" w:rsidRPr="00CE3376" w:rsidRDefault="00CE3376" w:rsidP="00CE3376">
      <w:pPr>
        <w:rPr>
          <w:rFonts w:hint="eastAsia"/>
        </w:rPr>
      </w:pPr>
    </w:p>
    <w:p w:rsidR="00CE3376" w:rsidRPr="00CE3376" w:rsidRDefault="00CE3376" w:rsidP="00CE3376">
      <w:pPr>
        <w:rPr>
          <w:rFonts w:hint="eastAsia"/>
        </w:rPr>
      </w:pPr>
      <w:r>
        <w:rPr>
          <w:rFonts w:hint="eastAsia"/>
        </w:rPr>
        <w:t>.</w:t>
      </w:r>
    </w:p>
    <w:p w:rsidR="000D2F83" w:rsidRDefault="000D2F83" w:rsidP="000D2F83">
      <w:pPr>
        <w:rPr>
          <w:rFonts w:hint="eastAsia"/>
        </w:rPr>
      </w:pPr>
    </w:p>
    <w:p w:rsidR="000D2F83" w:rsidRPr="000D2F83" w:rsidRDefault="000D2F83" w:rsidP="000D2F83">
      <w:pPr>
        <w:rPr>
          <w:rFonts w:hint="eastAsia"/>
        </w:rPr>
      </w:pPr>
    </w:p>
    <w:p w:rsidR="000D2F83" w:rsidRPr="000D2F83" w:rsidRDefault="000D2F83" w:rsidP="000D2F83">
      <w:pPr>
        <w:rPr>
          <w:rFonts w:hint="eastAsia"/>
        </w:rPr>
      </w:pPr>
    </w:p>
    <w:p w:rsidR="000D2F83" w:rsidRPr="000D2F83" w:rsidRDefault="000D2F83" w:rsidP="000D2F83">
      <w:pPr>
        <w:rPr>
          <w:rFonts w:hint="eastAsia"/>
        </w:rPr>
      </w:pPr>
    </w:p>
    <w:p w:rsidR="000D2F83" w:rsidRPr="000D2F83" w:rsidRDefault="000D2F83" w:rsidP="000D2F83">
      <w:pPr>
        <w:rPr>
          <w:rFonts w:hint="eastAsia"/>
        </w:rPr>
      </w:pPr>
    </w:p>
    <w:p w:rsidR="000D2F83" w:rsidRDefault="000D2F83" w:rsidP="000D2F83">
      <w:pPr>
        <w:pStyle w:val="10"/>
      </w:pPr>
      <w:bookmarkStart w:id="5" w:name="_Toc516168220"/>
      <w:r>
        <w:rPr>
          <w:rFonts w:hint="eastAsia"/>
        </w:rPr>
        <w:lastRenderedPageBreak/>
        <w:t>逻辑概述</w:t>
      </w:r>
      <w:bookmarkEnd w:id="5"/>
    </w:p>
    <w:p w:rsidR="00D2723D" w:rsidRDefault="00D2723D" w:rsidP="00D2723D">
      <w:pPr>
        <w:pStyle w:val="20"/>
      </w:pPr>
      <w:bookmarkStart w:id="6" w:name="_Toc516168221"/>
      <w:r>
        <w:rPr>
          <w:rFonts w:hint="eastAsia"/>
        </w:rPr>
        <w:t>关卡要素设计</w:t>
      </w:r>
      <w:bookmarkEnd w:id="6"/>
    </w:p>
    <w:p w:rsidR="00D2723D" w:rsidRPr="00D2723D" w:rsidRDefault="00D2723D" w:rsidP="00D2723D">
      <w:pPr>
        <w:jc w:val="center"/>
        <w:rPr>
          <w:rFonts w:hint="eastAsia"/>
        </w:rPr>
      </w:pPr>
      <w:r>
        <w:object w:dxaOrig="8611" w:dyaOrig="11026">
          <v:shape id="_x0000_i1040" type="#_x0000_t75" style="width:270.35pt;height:347.1pt" o:ole="">
            <v:imagedata r:id="rId13" o:title=""/>
          </v:shape>
          <o:OLEObject Type="Embed" ProgID="Visio.Drawing.15" ShapeID="_x0000_i1040" DrawAspect="Content" ObjectID="_1589910061" r:id="rId14"/>
        </w:object>
      </w:r>
    </w:p>
    <w:p w:rsidR="000D2F83" w:rsidRDefault="000D2F83" w:rsidP="000D2F83">
      <w:pPr>
        <w:pStyle w:val="10"/>
      </w:pPr>
      <w:bookmarkStart w:id="7" w:name="_Toc516168222"/>
      <w:r>
        <w:rPr>
          <w:rFonts w:hint="eastAsia"/>
        </w:rPr>
        <w:lastRenderedPageBreak/>
        <w:t>表现设计</w:t>
      </w:r>
      <w:bookmarkEnd w:id="7"/>
    </w:p>
    <w:p w:rsidR="00B645B5" w:rsidRDefault="00B645B5" w:rsidP="00B645B5">
      <w:pPr>
        <w:pStyle w:val="20"/>
      </w:pPr>
      <w:bookmarkStart w:id="8" w:name="_Toc516168223"/>
      <w:r>
        <w:rPr>
          <w:rFonts w:hint="eastAsia"/>
        </w:rPr>
        <w:t>字体</w:t>
      </w:r>
      <w:bookmarkEnd w:id="8"/>
    </w:p>
    <w:p w:rsidR="00B645B5" w:rsidRDefault="00B645B5" w:rsidP="00B645B5">
      <w:r>
        <w:rPr>
          <w:rFonts w:hint="eastAsia"/>
        </w:rPr>
        <w:t>英文字体使用：</w:t>
      </w:r>
      <w:r w:rsidRPr="00B645B5">
        <w:t xml:space="preserve">OCR </w:t>
      </w:r>
      <w:proofErr w:type="gramStart"/>
      <w:r w:rsidRPr="00B645B5">
        <w:t>A</w:t>
      </w:r>
      <w:proofErr w:type="gramEnd"/>
      <w:r w:rsidRPr="00B645B5">
        <w:t xml:space="preserve"> Extended</w:t>
      </w:r>
    </w:p>
    <w:p w:rsidR="00B645B5" w:rsidRPr="00B645B5" w:rsidRDefault="00B645B5" w:rsidP="00B645B5">
      <w:pPr>
        <w:rPr>
          <w:rFonts w:hint="eastAsia"/>
        </w:rPr>
      </w:pPr>
      <w:r>
        <w:rPr>
          <w:rFonts w:hint="eastAsia"/>
        </w:rPr>
        <w:t>中文字体使用：</w:t>
      </w:r>
      <w:r w:rsidRPr="00B645B5">
        <w:rPr>
          <w:rFonts w:hint="eastAsia"/>
        </w:rPr>
        <w:t>微軟正黑體</w:t>
      </w:r>
    </w:p>
    <w:p w:rsidR="000D2F83" w:rsidRPr="000D2F83" w:rsidRDefault="000D2F83" w:rsidP="000D2F83">
      <w:pPr>
        <w:rPr>
          <w:rFonts w:hint="eastAsia"/>
        </w:rPr>
      </w:pPr>
    </w:p>
    <w:p w:rsidR="000D2F83" w:rsidRDefault="000D2F83" w:rsidP="000D2F83">
      <w:pPr>
        <w:pStyle w:val="10"/>
        <w:numPr>
          <w:ilvl w:val="0"/>
          <w:numId w:val="0"/>
        </w:numPr>
        <w:rPr>
          <w:rFonts w:hint="eastAsia"/>
          <w:highlight w:val="lightGray"/>
        </w:rPr>
      </w:pPr>
      <w:bookmarkStart w:id="9" w:name="_Toc516168224"/>
      <w:r>
        <w:rPr>
          <w:rFonts w:hint="eastAsia"/>
          <w:highlight w:val="lightGray"/>
        </w:rPr>
        <w:lastRenderedPageBreak/>
        <w:t>附录</w:t>
      </w:r>
      <w:proofErr w:type="gramStart"/>
      <w:r>
        <w:rPr>
          <w:rFonts w:hint="eastAsia"/>
          <w:highlight w:val="lightGray"/>
        </w:rPr>
        <w:t>一</w:t>
      </w:r>
      <w:proofErr w:type="gramEnd"/>
      <w:r>
        <w:rPr>
          <w:rFonts w:hint="eastAsia"/>
          <w:highlight w:val="lightGray"/>
        </w:rPr>
        <w:t xml:space="preserve"> </w:t>
      </w:r>
      <w:proofErr w:type="spellStart"/>
      <w:r>
        <w:rPr>
          <w:highlight w:val="lightGray"/>
        </w:rPr>
        <w:t>W</w:t>
      </w:r>
      <w:r>
        <w:rPr>
          <w:rFonts w:hint="eastAsia"/>
          <w:highlight w:val="lightGray"/>
        </w:rPr>
        <w:t>ayout</w:t>
      </w:r>
      <w:bookmarkEnd w:id="9"/>
      <w:proofErr w:type="spellEnd"/>
    </w:p>
    <w:p w:rsidR="000D2F83" w:rsidRPr="000D2F83" w:rsidRDefault="000D2F83" w:rsidP="000D2F83">
      <w:pPr>
        <w:rPr>
          <w:rFonts w:hint="eastAsia"/>
          <w:highlight w:val="lightGray"/>
        </w:rPr>
      </w:pPr>
    </w:p>
    <w:p w:rsidR="000D2F83" w:rsidRDefault="000D2F83" w:rsidP="000D2F83">
      <w:r>
        <w:rPr>
          <w:noProof/>
        </w:rPr>
        <w:drawing>
          <wp:inline distT="0" distB="0" distL="0" distR="0" wp14:anchorId="2165ECEF" wp14:editId="5E3F4911">
            <wp:extent cx="6188710" cy="53517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35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F83" w:rsidRPr="000D2F83" w:rsidRDefault="000D2F83" w:rsidP="000D2F8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786053C" wp14:editId="7EA7C825">
            <wp:extent cx="6188710" cy="57029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70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F83" w:rsidRPr="000D2F83" w:rsidSect="00387B80">
      <w:headerReference w:type="default" r:id="rId17"/>
      <w:footerReference w:type="default" r:id="rId18"/>
      <w:pgSz w:w="11906" w:h="16838"/>
      <w:pgMar w:top="1440" w:right="1080" w:bottom="1440" w:left="1080" w:header="851" w:footer="992" w:gutter="0"/>
      <w:pgNumType w:start="1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5CF7" w:rsidRDefault="00255CF7">
      <w:r>
        <w:separator/>
      </w:r>
    </w:p>
  </w:endnote>
  <w:endnote w:type="continuationSeparator" w:id="0">
    <w:p w:rsidR="00255CF7" w:rsidRDefault="00255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20A7" w:rsidRDefault="00B820A7">
    <w:pPr>
      <w:pStyle w:val="ad"/>
      <w:jc w:val="right"/>
    </w:pPr>
    <w:r>
      <w:rPr>
        <w:rStyle w:val="ae"/>
      </w:rPr>
      <w:fldChar w:fldCharType="begin"/>
    </w:r>
    <w:r>
      <w:rPr>
        <w:rStyle w:val="ae"/>
      </w:rPr>
      <w:instrText xml:space="preserve"> PAGE </w:instrText>
    </w:r>
    <w:r>
      <w:rPr>
        <w:rStyle w:val="ae"/>
      </w:rPr>
      <w:fldChar w:fldCharType="separate"/>
    </w:r>
    <w:r w:rsidR="00715E79">
      <w:rPr>
        <w:rStyle w:val="ae"/>
        <w:noProof/>
      </w:rPr>
      <w:t>1</w:t>
    </w:r>
    <w:r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5CF7" w:rsidRDefault="00255CF7">
      <w:r>
        <w:separator/>
      </w:r>
    </w:p>
  </w:footnote>
  <w:footnote w:type="continuationSeparator" w:id="0">
    <w:p w:rsidR="00255CF7" w:rsidRDefault="00255C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20A7" w:rsidRPr="00824180" w:rsidRDefault="00B820A7" w:rsidP="00824180">
    <w:pPr>
      <w:pStyle w:val="ac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11.55pt;height:11.55pt" o:bullet="t">
        <v:imagedata r:id="rId1" o:title="mso5E13"/>
      </v:shape>
    </w:pict>
  </w:numPicBullet>
  <w:abstractNum w:abstractNumId="0" w15:restartNumberingAfterBreak="0">
    <w:nsid w:val="00457772"/>
    <w:multiLevelType w:val="hybridMultilevel"/>
    <w:tmpl w:val="4E9E592A"/>
    <w:lvl w:ilvl="0" w:tplc="2DD6B090">
      <w:numFmt w:val="bullet"/>
      <w:lvlText w:val="※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BD4B37"/>
    <w:multiLevelType w:val="hybridMultilevel"/>
    <w:tmpl w:val="8C6694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9407CF4"/>
    <w:multiLevelType w:val="hybridMultilevel"/>
    <w:tmpl w:val="31607A90"/>
    <w:lvl w:ilvl="0" w:tplc="2DD6B090">
      <w:numFmt w:val="bullet"/>
      <w:lvlText w:val="※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904D2F"/>
    <w:multiLevelType w:val="hybridMultilevel"/>
    <w:tmpl w:val="DB00088A"/>
    <w:lvl w:ilvl="0" w:tplc="2DD6B090">
      <w:numFmt w:val="bullet"/>
      <w:lvlText w:val="※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127033E"/>
    <w:multiLevelType w:val="multilevel"/>
    <w:tmpl w:val="BE369492"/>
    <w:lvl w:ilvl="0">
      <w:start w:val="1"/>
      <w:numFmt w:val="upperLetter"/>
      <w:pStyle w:val="1"/>
      <w:suff w:val="space"/>
      <w:lvlText w:val="附录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851" w:hanging="42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276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559"/>
        </w:tabs>
        <w:ind w:left="155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409"/>
        </w:tabs>
        <w:ind w:left="240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5" w15:restartNumberingAfterBreak="0">
    <w:nsid w:val="31526529"/>
    <w:multiLevelType w:val="hybridMultilevel"/>
    <w:tmpl w:val="5BE606A2"/>
    <w:lvl w:ilvl="0" w:tplc="2DD6B090">
      <w:numFmt w:val="bullet"/>
      <w:lvlText w:val="※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15E1416"/>
    <w:multiLevelType w:val="hybridMultilevel"/>
    <w:tmpl w:val="90B86986"/>
    <w:lvl w:ilvl="0" w:tplc="2DD6B090">
      <w:numFmt w:val="bullet"/>
      <w:lvlText w:val="※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7FB5FAD"/>
    <w:multiLevelType w:val="multilevel"/>
    <w:tmpl w:val="0EB487D2"/>
    <w:lvl w:ilvl="0">
      <w:start w:val="1"/>
      <w:numFmt w:val="decimal"/>
      <w:pStyle w:val="10"/>
      <w:isLgl/>
      <w:suff w:val="space"/>
      <w:lvlText w:val="%1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suff w:val="space"/>
      <w:lvlText w:val="%6.%1.%2.%3.%4.%5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8" w15:restartNumberingAfterBreak="0">
    <w:nsid w:val="39E37956"/>
    <w:multiLevelType w:val="hybridMultilevel"/>
    <w:tmpl w:val="6D3C2FD0"/>
    <w:lvl w:ilvl="0" w:tplc="2DD6B090">
      <w:numFmt w:val="bullet"/>
      <w:lvlText w:val="※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F3F197B"/>
    <w:multiLevelType w:val="hybridMultilevel"/>
    <w:tmpl w:val="6FDCDA56"/>
    <w:lvl w:ilvl="0" w:tplc="2DD6B090">
      <w:numFmt w:val="bullet"/>
      <w:lvlText w:val="※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2597FF5"/>
    <w:multiLevelType w:val="hybridMultilevel"/>
    <w:tmpl w:val="6534F724"/>
    <w:lvl w:ilvl="0" w:tplc="2DD6B090">
      <w:numFmt w:val="bullet"/>
      <w:lvlText w:val="※"/>
      <w:lvlJc w:val="left"/>
      <w:pPr>
        <w:ind w:left="84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2864BAA"/>
    <w:multiLevelType w:val="hybridMultilevel"/>
    <w:tmpl w:val="1ED423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8A158BB"/>
    <w:multiLevelType w:val="hybridMultilevel"/>
    <w:tmpl w:val="217CDB20"/>
    <w:lvl w:ilvl="0" w:tplc="2DD6B090">
      <w:numFmt w:val="bullet"/>
      <w:lvlText w:val="※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E67524D"/>
    <w:multiLevelType w:val="hybridMultilevel"/>
    <w:tmpl w:val="24EAAB84"/>
    <w:lvl w:ilvl="0" w:tplc="2DD6B090">
      <w:numFmt w:val="bullet"/>
      <w:lvlText w:val="※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0600C54"/>
    <w:multiLevelType w:val="hybridMultilevel"/>
    <w:tmpl w:val="9258A99A"/>
    <w:lvl w:ilvl="0" w:tplc="2DD6B090">
      <w:numFmt w:val="bullet"/>
      <w:lvlText w:val="※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3C24B52"/>
    <w:multiLevelType w:val="hybridMultilevel"/>
    <w:tmpl w:val="91FE63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8293872"/>
    <w:multiLevelType w:val="hybridMultilevel"/>
    <w:tmpl w:val="5EB6CAE4"/>
    <w:lvl w:ilvl="0" w:tplc="2DD6B090">
      <w:numFmt w:val="bullet"/>
      <w:lvlText w:val="※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9B21DBB"/>
    <w:multiLevelType w:val="hybridMultilevel"/>
    <w:tmpl w:val="2DC8D4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B3A5BDC"/>
    <w:multiLevelType w:val="hybridMultilevel"/>
    <w:tmpl w:val="9A38EA54"/>
    <w:lvl w:ilvl="0" w:tplc="2DD6B090">
      <w:numFmt w:val="bullet"/>
      <w:lvlText w:val="※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DEC4CC5"/>
    <w:multiLevelType w:val="hybridMultilevel"/>
    <w:tmpl w:val="BE6603FC"/>
    <w:lvl w:ilvl="0" w:tplc="2DD6B090">
      <w:numFmt w:val="bullet"/>
      <w:lvlText w:val="※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57C5808"/>
    <w:multiLevelType w:val="hybridMultilevel"/>
    <w:tmpl w:val="038A1B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61A14DA"/>
    <w:multiLevelType w:val="hybridMultilevel"/>
    <w:tmpl w:val="E754454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9BC6B1B"/>
    <w:multiLevelType w:val="hybridMultilevel"/>
    <w:tmpl w:val="0CE4D450"/>
    <w:lvl w:ilvl="0" w:tplc="2DD6B090">
      <w:numFmt w:val="bullet"/>
      <w:lvlText w:val="※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F9B268D"/>
    <w:multiLevelType w:val="hybridMultilevel"/>
    <w:tmpl w:val="592EC04E"/>
    <w:lvl w:ilvl="0" w:tplc="2DD6B090">
      <w:numFmt w:val="bullet"/>
      <w:lvlText w:val="※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5"/>
  </w:num>
  <w:num w:numId="4">
    <w:abstractNumId w:val="22"/>
  </w:num>
  <w:num w:numId="5">
    <w:abstractNumId w:val="2"/>
  </w:num>
  <w:num w:numId="6">
    <w:abstractNumId w:val="12"/>
  </w:num>
  <w:num w:numId="7">
    <w:abstractNumId w:val="1"/>
  </w:num>
  <w:num w:numId="8">
    <w:abstractNumId w:val="10"/>
  </w:num>
  <w:num w:numId="9">
    <w:abstractNumId w:val="13"/>
  </w:num>
  <w:num w:numId="10">
    <w:abstractNumId w:val="5"/>
  </w:num>
  <w:num w:numId="11">
    <w:abstractNumId w:val="9"/>
  </w:num>
  <w:num w:numId="12">
    <w:abstractNumId w:val="16"/>
  </w:num>
  <w:num w:numId="13">
    <w:abstractNumId w:val="6"/>
  </w:num>
  <w:num w:numId="14">
    <w:abstractNumId w:val="19"/>
  </w:num>
  <w:num w:numId="15">
    <w:abstractNumId w:val="8"/>
  </w:num>
  <w:num w:numId="16">
    <w:abstractNumId w:val="3"/>
  </w:num>
  <w:num w:numId="17">
    <w:abstractNumId w:val="18"/>
  </w:num>
  <w:num w:numId="18">
    <w:abstractNumId w:val="0"/>
  </w:num>
  <w:num w:numId="19">
    <w:abstractNumId w:val="23"/>
  </w:num>
  <w:num w:numId="20">
    <w:abstractNumId w:val="14"/>
  </w:num>
  <w:num w:numId="21">
    <w:abstractNumId w:val="21"/>
  </w:num>
  <w:num w:numId="22">
    <w:abstractNumId w:val="17"/>
  </w:num>
  <w:num w:numId="23">
    <w:abstractNumId w:val="11"/>
  </w:num>
  <w:num w:numId="24">
    <w:abstractNumId w:val="2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attachedTemplate r:id="rId1"/>
  <w:defaultTabStop w:val="420"/>
  <w:drawingGridHorizontalSpacing w:val="10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46B"/>
    <w:rsid w:val="000071B0"/>
    <w:rsid w:val="00007C87"/>
    <w:rsid w:val="0002269F"/>
    <w:rsid w:val="00025A87"/>
    <w:rsid w:val="000354F2"/>
    <w:rsid w:val="00037CD2"/>
    <w:rsid w:val="000436AF"/>
    <w:rsid w:val="0004446B"/>
    <w:rsid w:val="00045DA4"/>
    <w:rsid w:val="00051B92"/>
    <w:rsid w:val="00062BEE"/>
    <w:rsid w:val="0007124E"/>
    <w:rsid w:val="00072E7A"/>
    <w:rsid w:val="00075663"/>
    <w:rsid w:val="0008281C"/>
    <w:rsid w:val="00086E0E"/>
    <w:rsid w:val="000903D6"/>
    <w:rsid w:val="00091E78"/>
    <w:rsid w:val="00092842"/>
    <w:rsid w:val="000A07EA"/>
    <w:rsid w:val="000A6287"/>
    <w:rsid w:val="000B4E59"/>
    <w:rsid w:val="000B6977"/>
    <w:rsid w:val="000C31B8"/>
    <w:rsid w:val="000C7813"/>
    <w:rsid w:val="000C7B18"/>
    <w:rsid w:val="000D1C3B"/>
    <w:rsid w:val="000D2F83"/>
    <w:rsid w:val="000D3D0C"/>
    <w:rsid w:val="000E03A8"/>
    <w:rsid w:val="000E47D8"/>
    <w:rsid w:val="000E5818"/>
    <w:rsid w:val="000F1400"/>
    <w:rsid w:val="0010184E"/>
    <w:rsid w:val="00106BB9"/>
    <w:rsid w:val="00111953"/>
    <w:rsid w:val="00114966"/>
    <w:rsid w:val="00115D81"/>
    <w:rsid w:val="00116EBA"/>
    <w:rsid w:val="00124A63"/>
    <w:rsid w:val="00125B44"/>
    <w:rsid w:val="00130429"/>
    <w:rsid w:val="00135546"/>
    <w:rsid w:val="001357A7"/>
    <w:rsid w:val="00140850"/>
    <w:rsid w:val="00144106"/>
    <w:rsid w:val="00150074"/>
    <w:rsid w:val="001517BE"/>
    <w:rsid w:val="00153604"/>
    <w:rsid w:val="00154A8A"/>
    <w:rsid w:val="0016481D"/>
    <w:rsid w:val="00164C2F"/>
    <w:rsid w:val="00171080"/>
    <w:rsid w:val="001716B3"/>
    <w:rsid w:val="00172012"/>
    <w:rsid w:val="001773B3"/>
    <w:rsid w:val="00177EF6"/>
    <w:rsid w:val="00184EEF"/>
    <w:rsid w:val="00196E13"/>
    <w:rsid w:val="001A18F5"/>
    <w:rsid w:val="001A49A1"/>
    <w:rsid w:val="001B64E5"/>
    <w:rsid w:val="001B6690"/>
    <w:rsid w:val="001C0397"/>
    <w:rsid w:val="001C2AC3"/>
    <w:rsid w:val="001E47A1"/>
    <w:rsid w:val="001E4940"/>
    <w:rsid w:val="001F0E50"/>
    <w:rsid w:val="001F4EC6"/>
    <w:rsid w:val="001F5081"/>
    <w:rsid w:val="001F7312"/>
    <w:rsid w:val="00200CE3"/>
    <w:rsid w:val="002012C2"/>
    <w:rsid w:val="00203A05"/>
    <w:rsid w:val="00205751"/>
    <w:rsid w:val="00206AF8"/>
    <w:rsid w:val="00213219"/>
    <w:rsid w:val="00225B62"/>
    <w:rsid w:val="00225BAE"/>
    <w:rsid w:val="002304EC"/>
    <w:rsid w:val="00231DB8"/>
    <w:rsid w:val="002323AC"/>
    <w:rsid w:val="0023290B"/>
    <w:rsid w:val="00235CCF"/>
    <w:rsid w:val="00243AE7"/>
    <w:rsid w:val="002442C4"/>
    <w:rsid w:val="00255CF7"/>
    <w:rsid w:val="002565DB"/>
    <w:rsid w:val="00256F37"/>
    <w:rsid w:val="002638A8"/>
    <w:rsid w:val="00264C66"/>
    <w:rsid w:val="002871E6"/>
    <w:rsid w:val="002A57F7"/>
    <w:rsid w:val="002D5537"/>
    <w:rsid w:val="002D7F77"/>
    <w:rsid w:val="002E2A38"/>
    <w:rsid w:val="002E49BC"/>
    <w:rsid w:val="002E6219"/>
    <w:rsid w:val="002F10C3"/>
    <w:rsid w:val="002F2BDB"/>
    <w:rsid w:val="002F3BDD"/>
    <w:rsid w:val="002F4370"/>
    <w:rsid w:val="002F4F3B"/>
    <w:rsid w:val="00313935"/>
    <w:rsid w:val="003146E8"/>
    <w:rsid w:val="003153DB"/>
    <w:rsid w:val="00320524"/>
    <w:rsid w:val="00320EC7"/>
    <w:rsid w:val="0033446D"/>
    <w:rsid w:val="00335B4C"/>
    <w:rsid w:val="0033724F"/>
    <w:rsid w:val="003440A8"/>
    <w:rsid w:val="003506C1"/>
    <w:rsid w:val="0035198D"/>
    <w:rsid w:val="00351D07"/>
    <w:rsid w:val="00353D06"/>
    <w:rsid w:val="00363628"/>
    <w:rsid w:val="00371AAC"/>
    <w:rsid w:val="00385C42"/>
    <w:rsid w:val="00387B80"/>
    <w:rsid w:val="00396786"/>
    <w:rsid w:val="003A00D3"/>
    <w:rsid w:val="003A19A1"/>
    <w:rsid w:val="003D04A8"/>
    <w:rsid w:val="003D2559"/>
    <w:rsid w:val="003E162C"/>
    <w:rsid w:val="003E2DFB"/>
    <w:rsid w:val="003E3B49"/>
    <w:rsid w:val="003E5DD5"/>
    <w:rsid w:val="00415043"/>
    <w:rsid w:val="00420B2C"/>
    <w:rsid w:val="00420C4A"/>
    <w:rsid w:val="0043717C"/>
    <w:rsid w:val="00441B0E"/>
    <w:rsid w:val="00442048"/>
    <w:rsid w:val="00455D4E"/>
    <w:rsid w:val="004838D5"/>
    <w:rsid w:val="00483FD6"/>
    <w:rsid w:val="004912C2"/>
    <w:rsid w:val="0049316C"/>
    <w:rsid w:val="004A1D3E"/>
    <w:rsid w:val="004A2479"/>
    <w:rsid w:val="004A4D24"/>
    <w:rsid w:val="004B009A"/>
    <w:rsid w:val="004B09B7"/>
    <w:rsid w:val="004B40AE"/>
    <w:rsid w:val="004B4C94"/>
    <w:rsid w:val="004B6AFD"/>
    <w:rsid w:val="004C31B7"/>
    <w:rsid w:val="004C7FCD"/>
    <w:rsid w:val="004D5EAF"/>
    <w:rsid w:val="004E231B"/>
    <w:rsid w:val="004F12D5"/>
    <w:rsid w:val="004F66DF"/>
    <w:rsid w:val="00500778"/>
    <w:rsid w:val="005055A9"/>
    <w:rsid w:val="005112E6"/>
    <w:rsid w:val="005161C2"/>
    <w:rsid w:val="00521ACE"/>
    <w:rsid w:val="00523249"/>
    <w:rsid w:val="005247E7"/>
    <w:rsid w:val="0052487F"/>
    <w:rsid w:val="00526220"/>
    <w:rsid w:val="00531DAF"/>
    <w:rsid w:val="0053617F"/>
    <w:rsid w:val="00546BED"/>
    <w:rsid w:val="005632FD"/>
    <w:rsid w:val="0056600F"/>
    <w:rsid w:val="00566DC6"/>
    <w:rsid w:val="005716ED"/>
    <w:rsid w:val="00574FA4"/>
    <w:rsid w:val="005847B5"/>
    <w:rsid w:val="00584C89"/>
    <w:rsid w:val="00587F32"/>
    <w:rsid w:val="005950E9"/>
    <w:rsid w:val="005A18FA"/>
    <w:rsid w:val="005A2ACF"/>
    <w:rsid w:val="005A3E5B"/>
    <w:rsid w:val="005B40F3"/>
    <w:rsid w:val="005B60F6"/>
    <w:rsid w:val="005C12D7"/>
    <w:rsid w:val="005C2563"/>
    <w:rsid w:val="005C7F63"/>
    <w:rsid w:val="005D411B"/>
    <w:rsid w:val="005D4E03"/>
    <w:rsid w:val="005E5364"/>
    <w:rsid w:val="005F4BDC"/>
    <w:rsid w:val="005F734B"/>
    <w:rsid w:val="00601992"/>
    <w:rsid w:val="006163C4"/>
    <w:rsid w:val="0062715A"/>
    <w:rsid w:val="00631597"/>
    <w:rsid w:val="00632026"/>
    <w:rsid w:val="006322EB"/>
    <w:rsid w:val="00636052"/>
    <w:rsid w:val="00636070"/>
    <w:rsid w:val="0064019B"/>
    <w:rsid w:val="00641541"/>
    <w:rsid w:val="00641A8D"/>
    <w:rsid w:val="00647DBD"/>
    <w:rsid w:val="00661683"/>
    <w:rsid w:val="006624D6"/>
    <w:rsid w:val="006669F3"/>
    <w:rsid w:val="00670DFD"/>
    <w:rsid w:val="006747FE"/>
    <w:rsid w:val="0067511C"/>
    <w:rsid w:val="00677A6F"/>
    <w:rsid w:val="00683F5E"/>
    <w:rsid w:val="006B3460"/>
    <w:rsid w:val="006B7EEF"/>
    <w:rsid w:val="006D2C8D"/>
    <w:rsid w:val="006D3394"/>
    <w:rsid w:val="006D5D0E"/>
    <w:rsid w:val="006F4454"/>
    <w:rsid w:val="0070174B"/>
    <w:rsid w:val="007018D3"/>
    <w:rsid w:val="00704EFD"/>
    <w:rsid w:val="007109F7"/>
    <w:rsid w:val="00711676"/>
    <w:rsid w:val="007118C8"/>
    <w:rsid w:val="00715E79"/>
    <w:rsid w:val="007200E5"/>
    <w:rsid w:val="00720E6F"/>
    <w:rsid w:val="00722C48"/>
    <w:rsid w:val="007276B9"/>
    <w:rsid w:val="00735F04"/>
    <w:rsid w:val="0074617D"/>
    <w:rsid w:val="00760164"/>
    <w:rsid w:val="00766976"/>
    <w:rsid w:val="00771C5F"/>
    <w:rsid w:val="00781034"/>
    <w:rsid w:val="00782E16"/>
    <w:rsid w:val="00790F31"/>
    <w:rsid w:val="0079186F"/>
    <w:rsid w:val="007946C3"/>
    <w:rsid w:val="007A1A61"/>
    <w:rsid w:val="007B1E52"/>
    <w:rsid w:val="007C03F1"/>
    <w:rsid w:val="007C2DF6"/>
    <w:rsid w:val="007C565C"/>
    <w:rsid w:val="007C610F"/>
    <w:rsid w:val="007E670A"/>
    <w:rsid w:val="007E7D41"/>
    <w:rsid w:val="007F22DA"/>
    <w:rsid w:val="008007B9"/>
    <w:rsid w:val="0080348F"/>
    <w:rsid w:val="008059AE"/>
    <w:rsid w:val="0080767A"/>
    <w:rsid w:val="00811764"/>
    <w:rsid w:val="00823AA9"/>
    <w:rsid w:val="00824180"/>
    <w:rsid w:val="00830E43"/>
    <w:rsid w:val="00830E8D"/>
    <w:rsid w:val="008313C7"/>
    <w:rsid w:val="0083196F"/>
    <w:rsid w:val="00833621"/>
    <w:rsid w:val="00844023"/>
    <w:rsid w:val="00847572"/>
    <w:rsid w:val="0085401D"/>
    <w:rsid w:val="00855EC9"/>
    <w:rsid w:val="00862163"/>
    <w:rsid w:val="0086325D"/>
    <w:rsid w:val="0086795D"/>
    <w:rsid w:val="00870B96"/>
    <w:rsid w:val="008751F1"/>
    <w:rsid w:val="00875F52"/>
    <w:rsid w:val="00882640"/>
    <w:rsid w:val="008A3558"/>
    <w:rsid w:val="008A7A04"/>
    <w:rsid w:val="008C2820"/>
    <w:rsid w:val="008C6B1F"/>
    <w:rsid w:val="008E3DDF"/>
    <w:rsid w:val="008E4DA6"/>
    <w:rsid w:val="008E5757"/>
    <w:rsid w:val="008E76DA"/>
    <w:rsid w:val="008F0CC9"/>
    <w:rsid w:val="008F1779"/>
    <w:rsid w:val="008F328E"/>
    <w:rsid w:val="008F6076"/>
    <w:rsid w:val="009015B8"/>
    <w:rsid w:val="00902CCD"/>
    <w:rsid w:val="00907958"/>
    <w:rsid w:val="0091099C"/>
    <w:rsid w:val="009154B5"/>
    <w:rsid w:val="009208D3"/>
    <w:rsid w:val="009242EF"/>
    <w:rsid w:val="0093386B"/>
    <w:rsid w:val="00937987"/>
    <w:rsid w:val="00944656"/>
    <w:rsid w:val="00946A4B"/>
    <w:rsid w:val="00952B82"/>
    <w:rsid w:val="00957B5D"/>
    <w:rsid w:val="00961762"/>
    <w:rsid w:val="009622B5"/>
    <w:rsid w:val="009650CF"/>
    <w:rsid w:val="0097226D"/>
    <w:rsid w:val="00974D76"/>
    <w:rsid w:val="009805BD"/>
    <w:rsid w:val="009827FB"/>
    <w:rsid w:val="00987DFC"/>
    <w:rsid w:val="00987E99"/>
    <w:rsid w:val="009927C9"/>
    <w:rsid w:val="00992AD5"/>
    <w:rsid w:val="0099405C"/>
    <w:rsid w:val="009A4169"/>
    <w:rsid w:val="009A57C4"/>
    <w:rsid w:val="009B6AA0"/>
    <w:rsid w:val="009B6AE5"/>
    <w:rsid w:val="009B6D22"/>
    <w:rsid w:val="009C456F"/>
    <w:rsid w:val="009D04E1"/>
    <w:rsid w:val="009D2964"/>
    <w:rsid w:val="009D463D"/>
    <w:rsid w:val="009E2929"/>
    <w:rsid w:val="009E3319"/>
    <w:rsid w:val="009E3671"/>
    <w:rsid w:val="009E39BD"/>
    <w:rsid w:val="009E4037"/>
    <w:rsid w:val="009F5831"/>
    <w:rsid w:val="009F71D6"/>
    <w:rsid w:val="00A0580C"/>
    <w:rsid w:val="00A067C3"/>
    <w:rsid w:val="00A15A6C"/>
    <w:rsid w:val="00A205B9"/>
    <w:rsid w:val="00A223C0"/>
    <w:rsid w:val="00A25A24"/>
    <w:rsid w:val="00A3549D"/>
    <w:rsid w:val="00A51997"/>
    <w:rsid w:val="00A57960"/>
    <w:rsid w:val="00A61387"/>
    <w:rsid w:val="00A62F0D"/>
    <w:rsid w:val="00A758B5"/>
    <w:rsid w:val="00A83865"/>
    <w:rsid w:val="00A84125"/>
    <w:rsid w:val="00A90EEA"/>
    <w:rsid w:val="00A91CCC"/>
    <w:rsid w:val="00A9385F"/>
    <w:rsid w:val="00AB145B"/>
    <w:rsid w:val="00AB1DF1"/>
    <w:rsid w:val="00AB6D56"/>
    <w:rsid w:val="00AC2C1B"/>
    <w:rsid w:val="00AC5705"/>
    <w:rsid w:val="00AE33C5"/>
    <w:rsid w:val="00AE41B4"/>
    <w:rsid w:val="00AE5343"/>
    <w:rsid w:val="00AE7FAA"/>
    <w:rsid w:val="00AF03B3"/>
    <w:rsid w:val="00AF1582"/>
    <w:rsid w:val="00B011C2"/>
    <w:rsid w:val="00B01D31"/>
    <w:rsid w:val="00B022E6"/>
    <w:rsid w:val="00B07A21"/>
    <w:rsid w:val="00B10933"/>
    <w:rsid w:val="00B10FCC"/>
    <w:rsid w:val="00B15252"/>
    <w:rsid w:val="00B311DE"/>
    <w:rsid w:val="00B41E91"/>
    <w:rsid w:val="00B42C8F"/>
    <w:rsid w:val="00B446A5"/>
    <w:rsid w:val="00B44B7D"/>
    <w:rsid w:val="00B464D0"/>
    <w:rsid w:val="00B5732C"/>
    <w:rsid w:val="00B645B5"/>
    <w:rsid w:val="00B71AD3"/>
    <w:rsid w:val="00B72AF5"/>
    <w:rsid w:val="00B820A7"/>
    <w:rsid w:val="00B96F60"/>
    <w:rsid w:val="00BA0546"/>
    <w:rsid w:val="00BA2E66"/>
    <w:rsid w:val="00BB0BD1"/>
    <w:rsid w:val="00BB24A6"/>
    <w:rsid w:val="00BB4540"/>
    <w:rsid w:val="00BC01D3"/>
    <w:rsid w:val="00BC08B7"/>
    <w:rsid w:val="00BD06E3"/>
    <w:rsid w:val="00BD3671"/>
    <w:rsid w:val="00BD3FF1"/>
    <w:rsid w:val="00BE126B"/>
    <w:rsid w:val="00BE3493"/>
    <w:rsid w:val="00BF4303"/>
    <w:rsid w:val="00BF487C"/>
    <w:rsid w:val="00BF4DA6"/>
    <w:rsid w:val="00C03C7B"/>
    <w:rsid w:val="00C070E3"/>
    <w:rsid w:val="00C152AE"/>
    <w:rsid w:val="00C1672E"/>
    <w:rsid w:val="00C252E5"/>
    <w:rsid w:val="00C416FB"/>
    <w:rsid w:val="00C52530"/>
    <w:rsid w:val="00C541FF"/>
    <w:rsid w:val="00C57898"/>
    <w:rsid w:val="00C578CF"/>
    <w:rsid w:val="00C650FF"/>
    <w:rsid w:val="00C7773E"/>
    <w:rsid w:val="00C80637"/>
    <w:rsid w:val="00C81245"/>
    <w:rsid w:val="00C83A8F"/>
    <w:rsid w:val="00C91AFA"/>
    <w:rsid w:val="00CA7626"/>
    <w:rsid w:val="00CB2FFE"/>
    <w:rsid w:val="00CB6EFE"/>
    <w:rsid w:val="00CC2563"/>
    <w:rsid w:val="00CC2688"/>
    <w:rsid w:val="00CC3703"/>
    <w:rsid w:val="00CD4BE5"/>
    <w:rsid w:val="00CE3376"/>
    <w:rsid w:val="00CE34FF"/>
    <w:rsid w:val="00CE7D35"/>
    <w:rsid w:val="00D01426"/>
    <w:rsid w:val="00D06FB7"/>
    <w:rsid w:val="00D07A61"/>
    <w:rsid w:val="00D146B2"/>
    <w:rsid w:val="00D16D03"/>
    <w:rsid w:val="00D17856"/>
    <w:rsid w:val="00D22376"/>
    <w:rsid w:val="00D2487F"/>
    <w:rsid w:val="00D2723D"/>
    <w:rsid w:val="00D32CD4"/>
    <w:rsid w:val="00D37EBA"/>
    <w:rsid w:val="00D4095F"/>
    <w:rsid w:val="00D54440"/>
    <w:rsid w:val="00D7102E"/>
    <w:rsid w:val="00D85376"/>
    <w:rsid w:val="00D870B8"/>
    <w:rsid w:val="00D91B8D"/>
    <w:rsid w:val="00D95C93"/>
    <w:rsid w:val="00D972BB"/>
    <w:rsid w:val="00DA55F1"/>
    <w:rsid w:val="00DB2D19"/>
    <w:rsid w:val="00DB7B70"/>
    <w:rsid w:val="00DC1736"/>
    <w:rsid w:val="00DC63DF"/>
    <w:rsid w:val="00DC6B63"/>
    <w:rsid w:val="00DC7F1E"/>
    <w:rsid w:val="00DD0193"/>
    <w:rsid w:val="00DD551E"/>
    <w:rsid w:val="00DD6C14"/>
    <w:rsid w:val="00DE052D"/>
    <w:rsid w:val="00E022C0"/>
    <w:rsid w:val="00E044CB"/>
    <w:rsid w:val="00E17776"/>
    <w:rsid w:val="00E2614A"/>
    <w:rsid w:val="00E27CF1"/>
    <w:rsid w:val="00E42A72"/>
    <w:rsid w:val="00E55984"/>
    <w:rsid w:val="00E62145"/>
    <w:rsid w:val="00E623CC"/>
    <w:rsid w:val="00E66622"/>
    <w:rsid w:val="00E6703A"/>
    <w:rsid w:val="00E77047"/>
    <w:rsid w:val="00E861F5"/>
    <w:rsid w:val="00E97283"/>
    <w:rsid w:val="00EA4F6D"/>
    <w:rsid w:val="00EA6E15"/>
    <w:rsid w:val="00EB160A"/>
    <w:rsid w:val="00EB5247"/>
    <w:rsid w:val="00EC4CF9"/>
    <w:rsid w:val="00EC5A10"/>
    <w:rsid w:val="00ED0A33"/>
    <w:rsid w:val="00ED2010"/>
    <w:rsid w:val="00ED3838"/>
    <w:rsid w:val="00EE283F"/>
    <w:rsid w:val="00EE6E8E"/>
    <w:rsid w:val="00EF74EF"/>
    <w:rsid w:val="00F00352"/>
    <w:rsid w:val="00F04365"/>
    <w:rsid w:val="00F255D7"/>
    <w:rsid w:val="00F27A93"/>
    <w:rsid w:val="00F31668"/>
    <w:rsid w:val="00F31BA0"/>
    <w:rsid w:val="00F31F75"/>
    <w:rsid w:val="00F43174"/>
    <w:rsid w:val="00F465D7"/>
    <w:rsid w:val="00F51BEF"/>
    <w:rsid w:val="00F527D9"/>
    <w:rsid w:val="00F53379"/>
    <w:rsid w:val="00F55BA7"/>
    <w:rsid w:val="00F578C6"/>
    <w:rsid w:val="00F64E09"/>
    <w:rsid w:val="00F7076E"/>
    <w:rsid w:val="00F76AA0"/>
    <w:rsid w:val="00F803BA"/>
    <w:rsid w:val="00F86242"/>
    <w:rsid w:val="00F90ABB"/>
    <w:rsid w:val="00F92F06"/>
    <w:rsid w:val="00F94FE7"/>
    <w:rsid w:val="00F96D3B"/>
    <w:rsid w:val="00FA0033"/>
    <w:rsid w:val="00FA482A"/>
    <w:rsid w:val="00FA49DA"/>
    <w:rsid w:val="00FB4C7C"/>
    <w:rsid w:val="00FB7421"/>
    <w:rsid w:val="00FD396C"/>
    <w:rsid w:val="00FD7F56"/>
    <w:rsid w:val="00FE2F6E"/>
    <w:rsid w:val="00FE6743"/>
    <w:rsid w:val="00FF03C5"/>
    <w:rsid w:val="00FF0CD0"/>
    <w:rsid w:val="00FF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E385CF"/>
  <w15:chartTrackingRefBased/>
  <w15:docId w15:val="{D309B731-76CF-4CF2-BDDD-978DBA1FD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7EBA"/>
    <w:pPr>
      <w:widowControl w:val="0"/>
      <w:jc w:val="both"/>
    </w:pPr>
    <w:rPr>
      <w:rFonts w:ascii="等线" w:eastAsia="等线"/>
      <w:kern w:val="2"/>
      <w:szCs w:val="28"/>
    </w:rPr>
  </w:style>
  <w:style w:type="paragraph" w:styleId="10">
    <w:name w:val="heading 1"/>
    <w:basedOn w:val="a"/>
    <w:next w:val="a"/>
    <w:autoRedefine/>
    <w:qFormat/>
    <w:rsid w:val="00E17776"/>
    <w:pPr>
      <w:keepNext/>
      <w:keepLines/>
      <w:pageBreakBefore/>
      <w:numPr>
        <w:numId w:val="1"/>
      </w:numPr>
      <w:spacing w:before="120" w:after="120" w:line="480" w:lineRule="auto"/>
      <w:jc w:val="left"/>
      <w:outlineLvl w:val="0"/>
    </w:pPr>
    <w:rPr>
      <w:b/>
      <w:bCs/>
      <w:kern w:val="44"/>
      <w:sz w:val="32"/>
      <w:szCs w:val="36"/>
    </w:rPr>
  </w:style>
  <w:style w:type="paragraph" w:styleId="20">
    <w:name w:val="heading 2"/>
    <w:basedOn w:val="a"/>
    <w:next w:val="a"/>
    <w:autoRedefine/>
    <w:qFormat/>
    <w:rsid w:val="00E77047"/>
    <w:pPr>
      <w:keepNext/>
      <w:keepLines/>
      <w:numPr>
        <w:ilvl w:val="1"/>
        <w:numId w:val="1"/>
      </w:numPr>
      <w:spacing w:before="60" w:after="60" w:line="415" w:lineRule="auto"/>
      <w:outlineLvl w:val="1"/>
    </w:pPr>
    <w:rPr>
      <w:b/>
      <w:bCs/>
      <w:sz w:val="28"/>
      <w:szCs w:val="30"/>
    </w:rPr>
  </w:style>
  <w:style w:type="paragraph" w:styleId="30">
    <w:name w:val="heading 3"/>
    <w:basedOn w:val="a"/>
    <w:next w:val="a"/>
    <w:autoRedefine/>
    <w:qFormat/>
    <w:rsid w:val="00823AA9"/>
    <w:pPr>
      <w:keepNext/>
      <w:keepLines/>
      <w:numPr>
        <w:ilvl w:val="2"/>
        <w:numId w:val="1"/>
      </w:numPr>
      <w:spacing w:line="415" w:lineRule="auto"/>
      <w:outlineLvl w:val="2"/>
    </w:pPr>
    <w:rPr>
      <w:b/>
      <w:bCs/>
      <w:sz w:val="24"/>
    </w:rPr>
  </w:style>
  <w:style w:type="paragraph" w:styleId="4">
    <w:name w:val="heading 4"/>
    <w:basedOn w:val="a"/>
    <w:next w:val="a"/>
    <w:autoRedefine/>
    <w:qFormat/>
    <w:rsid w:val="00E77047"/>
    <w:pPr>
      <w:keepNext/>
      <w:keepLines/>
      <w:numPr>
        <w:ilvl w:val="3"/>
        <w:numId w:val="1"/>
      </w:numPr>
      <w:spacing w:line="377" w:lineRule="auto"/>
      <w:outlineLvl w:val="3"/>
    </w:pPr>
    <w:rPr>
      <w:b/>
      <w:bCs/>
    </w:rPr>
  </w:style>
  <w:style w:type="paragraph" w:styleId="5">
    <w:name w:val="heading 5"/>
    <w:aliases w:val="分点1"/>
    <w:basedOn w:val="a"/>
    <w:next w:val="a"/>
    <w:autoRedefine/>
    <w:qFormat/>
    <w:rsid w:val="00E77047"/>
    <w:pPr>
      <w:keepNext/>
      <w:keepLines/>
      <w:numPr>
        <w:ilvl w:val="4"/>
        <w:numId w:val="1"/>
      </w:numPr>
      <w:outlineLvl w:val="4"/>
    </w:pPr>
    <w:rPr>
      <w:bCs/>
    </w:rPr>
  </w:style>
  <w:style w:type="paragraph" w:styleId="6">
    <w:name w:val="heading 6"/>
    <w:aliases w:val="分点2"/>
    <w:basedOn w:val="a"/>
    <w:next w:val="a"/>
    <w:autoRedefine/>
    <w:qFormat/>
    <w:rsid w:val="00902CCD"/>
    <w:pPr>
      <w:keepNext/>
      <w:keepLines/>
      <w:numPr>
        <w:ilvl w:val="5"/>
        <w:numId w:val="1"/>
      </w:numPr>
      <w:outlineLvl w:val="5"/>
    </w:pPr>
    <w:rPr>
      <w:bCs/>
    </w:rPr>
  </w:style>
  <w:style w:type="paragraph" w:styleId="7">
    <w:name w:val="heading 7"/>
    <w:basedOn w:val="a"/>
    <w:next w:val="a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普通标题"/>
    <w:basedOn w:val="a"/>
    <w:next w:val="a"/>
    <w:pPr>
      <w:spacing w:beforeLines="100" w:before="100" w:afterLines="200" w:after="200"/>
      <w:jc w:val="center"/>
    </w:pPr>
    <w:rPr>
      <w:b/>
      <w:sz w:val="36"/>
      <w:szCs w:val="36"/>
    </w:rPr>
  </w:style>
  <w:style w:type="paragraph" w:styleId="21">
    <w:name w:val="Body Text First Indent 2"/>
    <w:basedOn w:val="a"/>
    <w:semiHidden/>
    <w:pPr>
      <w:ind w:firstLineChars="200" w:firstLine="200"/>
    </w:pPr>
  </w:style>
  <w:style w:type="table" w:styleId="a4">
    <w:name w:val="Table Grid"/>
    <w:basedOn w:val="a1"/>
    <w:uiPriority w:val="39"/>
    <w:rsid w:val="005B60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pPr>
      <w:spacing w:before="120" w:after="120"/>
      <w:jc w:val="center"/>
    </w:pPr>
    <w:rPr>
      <w:rFonts w:ascii="Arial" w:hAnsi="Arial" w:cs="Arial"/>
      <w:sz w:val="21"/>
      <w:szCs w:val="21"/>
    </w:rPr>
  </w:style>
  <w:style w:type="paragraph" w:styleId="11">
    <w:name w:val="toc 1"/>
    <w:basedOn w:val="a"/>
    <w:next w:val="a"/>
    <w:uiPriority w:val="39"/>
    <w:pPr>
      <w:spacing w:before="120" w:after="120"/>
      <w:jc w:val="left"/>
    </w:pPr>
    <w:rPr>
      <w:b/>
      <w:bCs/>
      <w:caps/>
    </w:rPr>
  </w:style>
  <w:style w:type="paragraph" w:styleId="31">
    <w:name w:val="toc 3"/>
    <w:basedOn w:val="a"/>
    <w:next w:val="a"/>
    <w:autoRedefine/>
    <w:uiPriority w:val="39"/>
    <w:rsid w:val="00875F52"/>
    <w:pPr>
      <w:ind w:left="1" w:firstLine="239"/>
      <w:jc w:val="left"/>
    </w:pPr>
    <w:rPr>
      <w:iCs/>
      <w:noProof/>
      <w:szCs w:val="21"/>
    </w:rPr>
  </w:style>
  <w:style w:type="character" w:styleId="a6">
    <w:name w:val="endnote reference"/>
    <w:semiHidden/>
    <w:rPr>
      <w:vertAlign w:val="superscript"/>
      <w:lang w:eastAsia="zh-CN"/>
    </w:rPr>
  </w:style>
  <w:style w:type="paragraph" w:customStyle="1" w:styleId="a7">
    <w:name w:val="公式"/>
    <w:basedOn w:val="a5"/>
    <w:next w:val="a"/>
    <w:pPr>
      <w:jc w:val="right"/>
    </w:pPr>
  </w:style>
  <w:style w:type="character" w:customStyle="1" w:styleId="Char">
    <w:name w:val="题注 Char"/>
    <w:rPr>
      <w:rFonts w:ascii="Arial" w:eastAsia="宋体" w:hAnsi="Arial" w:cs="Arial"/>
      <w:kern w:val="2"/>
      <w:sz w:val="21"/>
      <w:szCs w:val="21"/>
      <w:lang w:val="en-US" w:eastAsia="zh-CN" w:bidi="ar-SA"/>
    </w:rPr>
  </w:style>
  <w:style w:type="character" w:customStyle="1" w:styleId="Char0">
    <w:name w:val="公式 Char"/>
    <w:rPr>
      <w:rFonts w:ascii="Arial" w:eastAsia="宋体" w:hAnsi="Arial" w:cs="Arial"/>
      <w:kern w:val="2"/>
      <w:sz w:val="21"/>
      <w:szCs w:val="21"/>
      <w:lang w:val="en-US" w:eastAsia="zh-CN" w:bidi="ar-SA"/>
    </w:rPr>
  </w:style>
  <w:style w:type="paragraph" w:styleId="a8">
    <w:name w:val="Document Map"/>
    <w:basedOn w:val="a"/>
    <w:semiHidden/>
    <w:pPr>
      <w:shd w:val="clear" w:color="auto" w:fill="000080"/>
    </w:pPr>
    <w:rPr>
      <w:sz w:val="21"/>
      <w:szCs w:val="20"/>
    </w:rPr>
  </w:style>
  <w:style w:type="paragraph" w:customStyle="1" w:styleId="1">
    <w:name w:val="附录1"/>
    <w:basedOn w:val="a"/>
    <w:next w:val="a"/>
    <w:pPr>
      <w:pageBreakBefore/>
      <w:numPr>
        <w:numId w:val="2"/>
      </w:numPr>
      <w:spacing w:before="120" w:after="120"/>
      <w:jc w:val="left"/>
      <w:outlineLvl w:val="0"/>
    </w:pPr>
    <w:rPr>
      <w:b/>
      <w:sz w:val="36"/>
      <w:szCs w:val="36"/>
    </w:rPr>
  </w:style>
  <w:style w:type="paragraph" w:customStyle="1" w:styleId="2">
    <w:name w:val="附录2"/>
    <w:basedOn w:val="a"/>
    <w:pPr>
      <w:numPr>
        <w:ilvl w:val="1"/>
        <w:numId w:val="2"/>
      </w:numPr>
      <w:spacing w:before="60" w:after="60"/>
      <w:ind w:left="425" w:hanging="425"/>
    </w:pPr>
    <w:rPr>
      <w:b/>
      <w:sz w:val="30"/>
      <w:szCs w:val="30"/>
    </w:rPr>
  </w:style>
  <w:style w:type="paragraph" w:customStyle="1" w:styleId="3">
    <w:name w:val="附录3"/>
    <w:basedOn w:val="a"/>
    <w:pPr>
      <w:numPr>
        <w:ilvl w:val="2"/>
        <w:numId w:val="2"/>
      </w:numPr>
      <w:ind w:left="0" w:firstLine="0"/>
    </w:pPr>
    <w:rPr>
      <w:b/>
    </w:rPr>
  </w:style>
  <w:style w:type="paragraph" w:customStyle="1" w:styleId="a9">
    <w:name w:val="参考文献"/>
    <w:basedOn w:val="a"/>
    <w:next w:val="a"/>
    <w:pPr>
      <w:spacing w:after="60"/>
      <w:ind w:left="150" w:hangingChars="150" w:hanging="150"/>
    </w:pPr>
  </w:style>
  <w:style w:type="character" w:styleId="aa">
    <w:name w:val="Hyperlink"/>
    <w:uiPriority w:val="99"/>
    <w:rPr>
      <w:color w:val="0000FF"/>
      <w:u w:val="single"/>
    </w:rPr>
  </w:style>
  <w:style w:type="character" w:styleId="ab">
    <w:name w:val="annotation reference"/>
    <w:semiHidden/>
    <w:rPr>
      <w:sz w:val="21"/>
    </w:rPr>
  </w:style>
  <w:style w:type="paragraph" w:styleId="ac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d">
    <w:name w:val="footer"/>
    <w:basedOn w:val="a"/>
    <w:semiHidden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styleId="ae">
    <w:name w:val="page number"/>
    <w:basedOn w:val="a0"/>
    <w:semiHidden/>
  </w:style>
  <w:style w:type="paragraph" w:styleId="22">
    <w:name w:val="toc 2"/>
    <w:basedOn w:val="a"/>
    <w:next w:val="a"/>
    <w:uiPriority w:val="39"/>
    <w:rsid w:val="00111953"/>
    <w:pPr>
      <w:ind w:left="240"/>
      <w:jc w:val="left"/>
    </w:pPr>
    <w:rPr>
      <w:smallCaps/>
      <w:szCs w:val="24"/>
    </w:rPr>
  </w:style>
  <w:style w:type="paragraph" w:styleId="40">
    <w:name w:val="toc 4"/>
    <w:basedOn w:val="a"/>
    <w:next w:val="a"/>
    <w:autoRedefine/>
    <w:uiPriority w:val="39"/>
    <w:rsid w:val="00111953"/>
    <w:pPr>
      <w:ind w:left="720"/>
      <w:jc w:val="left"/>
    </w:pPr>
    <w:rPr>
      <w:szCs w:val="18"/>
    </w:rPr>
  </w:style>
  <w:style w:type="paragraph" w:styleId="50">
    <w:name w:val="toc 5"/>
    <w:basedOn w:val="a"/>
    <w:next w:val="a"/>
    <w:autoRedefine/>
    <w:semiHidden/>
    <w:pPr>
      <w:ind w:left="960"/>
      <w:jc w:val="left"/>
    </w:pPr>
    <w:rPr>
      <w:sz w:val="18"/>
      <w:szCs w:val="18"/>
    </w:rPr>
  </w:style>
  <w:style w:type="paragraph" w:styleId="60">
    <w:name w:val="toc 6"/>
    <w:basedOn w:val="a"/>
    <w:next w:val="a"/>
    <w:autoRedefine/>
    <w:semiHidden/>
    <w:pPr>
      <w:ind w:left="1200"/>
      <w:jc w:val="left"/>
    </w:pPr>
    <w:rPr>
      <w:sz w:val="18"/>
      <w:szCs w:val="18"/>
    </w:rPr>
  </w:style>
  <w:style w:type="paragraph" w:styleId="70">
    <w:name w:val="toc 7"/>
    <w:basedOn w:val="a"/>
    <w:next w:val="a"/>
    <w:autoRedefine/>
    <w:semiHidden/>
    <w:pPr>
      <w:ind w:left="1440"/>
      <w:jc w:val="left"/>
    </w:pPr>
    <w:rPr>
      <w:sz w:val="18"/>
      <w:szCs w:val="18"/>
    </w:rPr>
  </w:style>
  <w:style w:type="paragraph" w:styleId="80">
    <w:name w:val="toc 8"/>
    <w:basedOn w:val="a"/>
    <w:next w:val="a"/>
    <w:autoRedefine/>
    <w:semiHidden/>
    <w:pPr>
      <w:ind w:left="1680"/>
      <w:jc w:val="left"/>
    </w:pPr>
    <w:rPr>
      <w:sz w:val="18"/>
      <w:szCs w:val="18"/>
    </w:rPr>
  </w:style>
  <w:style w:type="paragraph" w:styleId="90">
    <w:name w:val="toc 9"/>
    <w:basedOn w:val="a"/>
    <w:next w:val="a"/>
    <w:autoRedefine/>
    <w:semiHidden/>
    <w:pPr>
      <w:ind w:left="1920"/>
      <w:jc w:val="left"/>
    </w:pPr>
    <w:rPr>
      <w:sz w:val="18"/>
      <w:szCs w:val="18"/>
    </w:rPr>
  </w:style>
  <w:style w:type="paragraph" w:styleId="TOC">
    <w:name w:val="TOC Heading"/>
    <w:basedOn w:val="10"/>
    <w:next w:val="a"/>
    <w:uiPriority w:val="39"/>
    <w:unhideWhenUsed/>
    <w:qFormat/>
    <w:rsid w:val="00111953"/>
    <w:pPr>
      <w:pageBreakBefore w:val="0"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szCs w:val="32"/>
    </w:rPr>
  </w:style>
  <w:style w:type="paragraph" w:styleId="af">
    <w:name w:val="Intense Quote"/>
    <w:basedOn w:val="a"/>
    <w:next w:val="a"/>
    <w:link w:val="af0"/>
    <w:uiPriority w:val="30"/>
    <w:qFormat/>
    <w:rsid w:val="0013554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0">
    <w:name w:val="明显引用 字符"/>
    <w:basedOn w:val="a0"/>
    <w:link w:val="af"/>
    <w:uiPriority w:val="30"/>
    <w:rsid w:val="00135546"/>
    <w:rPr>
      <w:i/>
      <w:iCs/>
      <w:color w:val="5B9BD5" w:themeColor="accent1"/>
      <w:kern w:val="2"/>
      <w:szCs w:val="28"/>
    </w:rPr>
  </w:style>
  <w:style w:type="paragraph" w:styleId="af1">
    <w:name w:val="Quote"/>
    <w:basedOn w:val="a"/>
    <w:next w:val="a"/>
    <w:link w:val="af2"/>
    <w:uiPriority w:val="29"/>
    <w:qFormat/>
    <w:rsid w:val="00E7704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2">
    <w:name w:val="引用 字符"/>
    <w:basedOn w:val="a0"/>
    <w:link w:val="af1"/>
    <w:uiPriority w:val="29"/>
    <w:rsid w:val="00E77047"/>
    <w:rPr>
      <w:rFonts w:eastAsia="等线"/>
      <w:i/>
      <w:iCs/>
      <w:color w:val="404040" w:themeColor="text1" w:themeTint="BF"/>
      <w:kern w:val="2"/>
      <w:szCs w:val="28"/>
    </w:rPr>
  </w:style>
  <w:style w:type="paragraph" w:customStyle="1" w:styleId="32">
    <w:name w:val="分点3"/>
    <w:basedOn w:val="a"/>
    <w:link w:val="3Char"/>
    <w:rsid w:val="00135546"/>
  </w:style>
  <w:style w:type="character" w:customStyle="1" w:styleId="3Char">
    <w:name w:val="分点3 Char"/>
    <w:basedOn w:val="a0"/>
    <w:link w:val="32"/>
    <w:rsid w:val="00135546"/>
    <w:rPr>
      <w:kern w:val="2"/>
      <w:szCs w:val="28"/>
    </w:rPr>
  </w:style>
  <w:style w:type="table" w:styleId="41">
    <w:name w:val="List Table 4"/>
    <w:basedOn w:val="a1"/>
    <w:uiPriority w:val="49"/>
    <w:rsid w:val="008F0CC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f3">
    <w:name w:val="List Paragraph"/>
    <w:basedOn w:val="a"/>
    <w:uiPriority w:val="34"/>
    <w:rsid w:val="00E55984"/>
    <w:pPr>
      <w:ind w:firstLineChars="200" w:firstLine="420"/>
    </w:pPr>
  </w:style>
  <w:style w:type="table" w:styleId="4-1">
    <w:name w:val="List Table 4 Accent 1"/>
    <w:basedOn w:val="a1"/>
    <w:uiPriority w:val="49"/>
    <w:rsid w:val="00BF487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1"/>
    <w:uiPriority w:val="49"/>
    <w:rsid w:val="00BF48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4">
    <w:name w:val="List Table 4 Accent 4"/>
    <w:basedOn w:val="a1"/>
    <w:uiPriority w:val="49"/>
    <w:rsid w:val="00BF487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3">
    <w:name w:val="List Table 4 Accent 3"/>
    <w:basedOn w:val="a1"/>
    <w:uiPriority w:val="49"/>
    <w:rsid w:val="00BF487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5">
    <w:name w:val="List Table 4 Accent 5"/>
    <w:basedOn w:val="a1"/>
    <w:uiPriority w:val="49"/>
    <w:rsid w:val="00BF487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1"/>
    <w:uiPriority w:val="49"/>
    <w:rsid w:val="00BF487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f4">
    <w:name w:val="table of figures"/>
    <w:basedOn w:val="a"/>
    <w:next w:val="a"/>
    <w:uiPriority w:val="99"/>
    <w:unhideWhenUsed/>
    <w:rsid w:val="00BF487C"/>
    <w:pPr>
      <w:ind w:leftChars="200" w:left="200" w:hangingChars="200" w:hanging="200"/>
    </w:pPr>
  </w:style>
  <w:style w:type="character" w:styleId="af5">
    <w:name w:val="Placeholder Text"/>
    <w:basedOn w:val="a0"/>
    <w:uiPriority w:val="99"/>
    <w:semiHidden/>
    <w:rsid w:val="00974D76"/>
    <w:rPr>
      <w:color w:val="808080"/>
    </w:rPr>
  </w:style>
  <w:style w:type="paragraph" w:styleId="af6">
    <w:name w:val="No Spacing"/>
    <w:link w:val="af7"/>
    <w:uiPriority w:val="1"/>
    <w:qFormat/>
    <w:rsid w:val="00A83865"/>
    <w:rPr>
      <w:rFonts w:asciiTheme="minorHAnsi" w:eastAsiaTheme="minorEastAsia" w:hAnsiTheme="minorHAnsi" w:cstheme="minorBidi"/>
      <w:sz w:val="22"/>
      <w:szCs w:val="22"/>
    </w:rPr>
  </w:style>
  <w:style w:type="character" w:customStyle="1" w:styleId="af7">
    <w:name w:val="无间隔 字符"/>
    <w:basedOn w:val="a0"/>
    <w:link w:val="af6"/>
    <w:uiPriority w:val="1"/>
    <w:rsid w:val="00A83865"/>
    <w:rPr>
      <w:rFonts w:asciiTheme="minorHAnsi" w:eastAsiaTheme="minorEastAsia" w:hAnsiTheme="minorHAnsi" w:cstheme="minorBidi"/>
      <w:sz w:val="22"/>
      <w:szCs w:val="22"/>
    </w:rPr>
  </w:style>
  <w:style w:type="table" w:styleId="5-6">
    <w:name w:val="Grid Table 5 Dark Accent 6"/>
    <w:basedOn w:val="a1"/>
    <w:uiPriority w:val="50"/>
    <w:rsid w:val="003E2DF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5-60">
    <w:name w:val="List Table 5 Dark Accent 6"/>
    <w:basedOn w:val="a1"/>
    <w:uiPriority w:val="50"/>
    <w:rsid w:val="003E2DFB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1"/>
    <w:uiPriority w:val="50"/>
    <w:rsid w:val="00C152AE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4-60">
    <w:name w:val="Grid Table 4 Accent 6"/>
    <w:basedOn w:val="a1"/>
    <w:uiPriority w:val="49"/>
    <w:rsid w:val="00C152A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4">
    <w:name w:val="Grid Table 5 Dark Accent 4"/>
    <w:basedOn w:val="a1"/>
    <w:uiPriority w:val="50"/>
    <w:rsid w:val="000C7B1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1"/>
    <w:uiPriority w:val="50"/>
    <w:rsid w:val="007018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42">
    <w:name w:val="Grid Table 4"/>
    <w:basedOn w:val="a1"/>
    <w:uiPriority w:val="49"/>
    <w:rsid w:val="009E33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1">
    <w:name w:val="Grid Table 5 Dark"/>
    <w:basedOn w:val="a1"/>
    <w:uiPriority w:val="50"/>
    <w:rsid w:val="009E33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2">
    <w:name w:val="Grid Table 5 Dark Accent 2"/>
    <w:basedOn w:val="a1"/>
    <w:uiPriority w:val="50"/>
    <w:rsid w:val="00D37E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description">
    <w:name w:val="description"/>
    <w:basedOn w:val="a0"/>
    <w:rsid w:val="000A07EA"/>
  </w:style>
  <w:style w:type="character" w:customStyle="1" w:styleId="apple-converted-space">
    <w:name w:val="apple-converted-space"/>
    <w:basedOn w:val="a0"/>
    <w:rsid w:val="000A0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607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26480542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65460244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9209909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035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093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4342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096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71030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743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20475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672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13339628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86898334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4095612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2402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703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026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169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8412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750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6729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2501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63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5074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790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8009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83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1656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4034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696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340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93291897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442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6075955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6843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978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137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116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64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678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386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0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633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7589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845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79248099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388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6971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746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7646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174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246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158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358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4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950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6519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5165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8371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71053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7203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1893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50516871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553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869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4752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0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019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5275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808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611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7233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86876133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7249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7996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460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8057260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18131285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40345692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18505209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0977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8910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199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1439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146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752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9122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882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6862994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765030227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1146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10585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292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2557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2010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37464480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664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24348938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76607497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528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167344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43116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558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292200857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51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8483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645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99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417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4347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048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49738535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70348531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86293100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8986845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83097313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58372967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047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285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8411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131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5064542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9739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509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694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713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830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1496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4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596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84463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131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89465811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1089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1283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42954778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12854644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30227831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1965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834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4219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673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978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7205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30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683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326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8646476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4854355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71357870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2777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1435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12002533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3662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834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1884086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10993562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1312682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5585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350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109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375388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2146895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0297467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2261563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452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5677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0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511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796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486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662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7476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908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87414756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14502367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021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1649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383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8724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20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872034480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814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636991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658919367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687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50551170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52752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223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8002853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704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37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178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150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1839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2281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0110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628585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8357898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4409519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9384343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79036504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80034667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98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191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20240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__1.vsdx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package" Target="embeddings/Microsoft_Visio___.vsdx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2.vsdx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36870;&#25512;&#25991;&#26723;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686"/>
    <w:rsid w:val="00121D7B"/>
    <w:rsid w:val="001D3661"/>
    <w:rsid w:val="003173DE"/>
    <w:rsid w:val="00487CED"/>
    <w:rsid w:val="004A4822"/>
    <w:rsid w:val="00554686"/>
    <w:rsid w:val="005E648B"/>
    <w:rsid w:val="00626F74"/>
    <w:rsid w:val="00803831"/>
    <w:rsid w:val="00A807A5"/>
    <w:rsid w:val="00C945FD"/>
    <w:rsid w:val="00CE642F"/>
    <w:rsid w:val="00FA262E"/>
    <w:rsid w:val="00FA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969C0023CA94A3EBDED02BD39DA6D07">
    <w:name w:val="A969C0023CA94A3EBDED02BD39DA6D07"/>
    <w:rsid w:val="00554686"/>
    <w:pPr>
      <w:widowControl w:val="0"/>
      <w:jc w:val="both"/>
    </w:pPr>
  </w:style>
  <w:style w:type="paragraph" w:customStyle="1" w:styleId="9CE9A24675934410A2FB5DB05DE5FA7F">
    <w:name w:val="9CE9A24675934410A2FB5DB05DE5FA7F"/>
    <w:rsid w:val="00554686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487CED"/>
    <w:rPr>
      <w:color w:val="808080"/>
    </w:rPr>
  </w:style>
  <w:style w:type="paragraph" w:customStyle="1" w:styleId="C97A710AFB164BDEB8056EF80FDA2C41">
    <w:name w:val="C97A710AFB164BDEB8056EF80FDA2C41"/>
    <w:rsid w:val="00487CE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9ADB773-4B5C-4BAC-BB6E-6883B0CF6F7F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2017-08-17T00:00:00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9E15CF-39BC-4FAE-B282-9827B2987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逆推文档.dot</Template>
  <TotalTime>6830</TotalTime>
  <Pages>8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诚 信 声 明</vt:lpstr>
    </vt:vector>
  </TitlesOfParts>
  <Company/>
  <LinksUpToDate>false</LinksUpToDate>
  <CharactersWithSpaces>1001</CharactersWithSpaces>
  <SharedDoc>false</SharedDoc>
  <HLinks>
    <vt:vector size="66" baseType="variant">
      <vt:variant>
        <vt:i4>1048639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_Toc489711392</vt:lpwstr>
      </vt:variant>
      <vt:variant>
        <vt:i4>1048639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_Toc489711391</vt:lpwstr>
      </vt:variant>
      <vt:variant>
        <vt:i4>1048639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_Toc489711390</vt:lpwstr>
      </vt:variant>
      <vt:variant>
        <vt:i4>1114175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_Toc489711389</vt:lpwstr>
      </vt:variant>
      <vt:variant>
        <vt:i4>1114175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_Toc489711388</vt:lpwstr>
      </vt:variant>
      <vt:variant>
        <vt:i4>1114175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_Toc489711387</vt:lpwstr>
      </vt:variant>
      <vt:variant>
        <vt:i4>1114175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_Toc489711386</vt:lpwstr>
      </vt:variant>
      <vt:variant>
        <vt:i4>1114175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_Toc489711385</vt:lpwstr>
      </vt:variant>
      <vt:variant>
        <vt:i4>1114175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_Toc489711384</vt:lpwstr>
      </vt:variant>
      <vt:variant>
        <vt:i4>1114175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_Toc489711383</vt:lpwstr>
      </vt:variant>
      <vt:variant>
        <vt:i4>1114175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_Toc489711382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Light Up</dc:title>
  <dc:subject>——</dc:subject>
  <dc:creator>MC&amp;Game Flower</dc:creator>
  <cp:keywords>逆推案</cp:keywords>
  <dc:description/>
  <cp:lastModifiedBy>Emmett</cp:lastModifiedBy>
  <cp:revision>328</cp:revision>
  <cp:lastPrinted>1899-12-31T16:00:00Z</cp:lastPrinted>
  <dcterms:created xsi:type="dcterms:W3CDTF">2017-08-05T07:50:00Z</dcterms:created>
  <dcterms:modified xsi:type="dcterms:W3CDTF">2018-06-07T12:54:00Z</dcterms:modified>
</cp:coreProperties>
</file>